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176E56" w14:textId="11ACAF01" w:rsidR="00491731" w:rsidRPr="00491731" w:rsidRDefault="00491731" w:rsidP="00491731">
      <w:pPr>
        <w:rPr>
          <w:b/>
          <w:bCs/>
          <w:sz w:val="56"/>
          <w:szCs w:val="56"/>
        </w:rPr>
      </w:pPr>
      <w:r w:rsidRPr="00491731">
        <w:rPr>
          <w:b/>
          <w:bCs/>
          <w:sz w:val="56"/>
          <w:szCs w:val="56"/>
        </w:rPr>
        <w:t>Lieferschein</w:t>
      </w:r>
    </w:p>
    <w:p w14:paraId="3AB002F5" w14:textId="77777777" w:rsidR="00491731" w:rsidRDefault="00491731" w:rsidP="00491731"/>
    <w:p w14:paraId="36C63A92" w14:textId="5035432E" w:rsidR="00E30B6B" w:rsidRPr="00491731" w:rsidRDefault="00E30B6B" w:rsidP="00E30B6B">
      <w:r>
        <w:t>Datum: {{date}}</w:t>
      </w:r>
    </w:p>
    <w:p w14:paraId="5DC702E0" w14:textId="77777777" w:rsidR="00E30B6B" w:rsidRDefault="00E30B6B" w:rsidP="00491731"/>
    <w:p w14:paraId="5CDADF63" w14:textId="19A9E154" w:rsidR="00491731" w:rsidRPr="00491731" w:rsidRDefault="00C15961" w:rsidP="00491731">
      <w:r>
        <w:t>{{li</w:t>
      </w:r>
      <w:r w:rsidR="00E30B6B">
        <w:t>e</w:t>
      </w:r>
      <w:r>
        <w:t>ferschein</w:t>
      </w:r>
      <w:r w:rsidR="00487E7D">
        <w:t>.table</w:t>
      </w:r>
      <w:r>
        <w:t>}}</w:t>
      </w:r>
    </w:p>
    <w:p w14:paraId="1C625FCD" w14:textId="38188225" w:rsidR="00426344" w:rsidRPr="005B6B1E" w:rsidRDefault="007D5943" w:rsidP="00E62F8E">
      <w:pPr>
        <w:pStyle w:val="Titel"/>
        <w:rPr>
          <w:sz w:val="22"/>
          <w:szCs w:val="22"/>
          <w:rtl/>
        </w:rPr>
      </w:pPr>
      <w:r w:rsidRPr="003C0B9C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501ED01" wp14:editId="7CBC9F7C">
                <wp:simplePos x="0" y="0"/>
                <wp:positionH relativeFrom="column">
                  <wp:posOffset>2052320</wp:posOffset>
                </wp:positionH>
                <wp:positionV relativeFrom="topMargin">
                  <wp:posOffset>428626</wp:posOffset>
                </wp:positionV>
                <wp:extent cx="2409190" cy="1466850"/>
                <wp:effectExtent l="0" t="0" r="0" b="0"/>
                <wp:wrapNone/>
                <wp:docPr id="3380185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9190" cy="1466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Tabellenraster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3486"/>
                            </w:tblGrid>
                            <w:tr w:rsidR="00E950F0" w:rsidRPr="00491731" w14:paraId="47CA15B8" w14:textId="77777777" w:rsidTr="008459A2">
                              <w:trPr>
                                <w:trHeight w:hRule="exact" w:val="835"/>
                              </w:trPr>
                              <w:tc>
                                <w:tcPr>
                                  <w:tcW w:w="3486" w:type="dxa"/>
                                </w:tcPr>
                                <w:p w14:paraId="1FD79169" w14:textId="77777777" w:rsidR="00E950F0" w:rsidRPr="00491731" w:rsidRDefault="00491731" w:rsidP="00D05C35">
                                  <w:pPr>
                                    <w:pStyle w:val="Kopfzeile"/>
                                    <w:rPr>
                                      <w:rFonts w:ascii="Helvetica" w:hAnsi="Helvetica"/>
                                    </w:rPr>
                                  </w:pPr>
                                  <w:hyperlink r:id="rId11" w:history="1">
                                    <w:r w:rsidRPr="00491731">
                                      <w:rPr>
                                        <w:rStyle w:val="Hyperlink"/>
                                        <w:rFonts w:ascii="Helvetica" w:hAnsi="Helvetica"/>
                                        <w:u w:val="none"/>
                                      </w:rPr>
                                      <w:t>Gebo Shop Bonetta</w:t>
                                    </w:r>
                                  </w:hyperlink>
                                </w:p>
                                <w:p w14:paraId="6B6BF241" w14:textId="77777777" w:rsidR="00491731" w:rsidRPr="00491731" w:rsidRDefault="00491731" w:rsidP="00491731">
                                  <w:pPr>
                                    <w:pStyle w:val="Kopfzeile"/>
                                    <w:rPr>
                                      <w:rFonts w:ascii="Helvetica" w:hAnsi="Helvetica"/>
                                    </w:rPr>
                                  </w:pPr>
                                  <w:r w:rsidRPr="00491731">
                                    <w:rPr>
                                      <w:rFonts w:ascii="Helvetica" w:hAnsi="Helvetica"/>
                                    </w:rPr>
                                    <w:t>Langmattstrasse 10</w:t>
                                  </w:r>
                                </w:p>
                                <w:p w14:paraId="4FA6A9BA" w14:textId="27399E3A" w:rsidR="00491731" w:rsidRPr="00491731" w:rsidRDefault="00491731" w:rsidP="00491731">
                                  <w:pPr>
                                    <w:pStyle w:val="Kopfzeile"/>
                                    <w:rPr>
                                      <w:rFonts w:ascii="Helvetica" w:hAnsi="Helvetica"/>
                                    </w:rPr>
                                  </w:pPr>
                                  <w:r w:rsidRPr="00491731">
                                    <w:rPr>
                                      <w:rFonts w:ascii="Helvetica" w:hAnsi="Helvetica"/>
                                    </w:rPr>
                                    <w:t>8182 Hochfelden</w:t>
                                  </w:r>
                                </w:p>
                              </w:tc>
                            </w:tr>
                            <w:tr w:rsidR="00E950F0" w:rsidRPr="00491731" w14:paraId="6751CA9D" w14:textId="77777777" w:rsidTr="00AF270D">
                              <w:trPr>
                                <w:trHeight w:val="1009"/>
                              </w:trPr>
                              <w:tc>
                                <w:tcPr>
                                  <w:tcW w:w="3486" w:type="dxa"/>
                                </w:tcPr>
                                <w:p w14:paraId="2EB002D2" w14:textId="009A7F0F" w:rsidR="00E950F0" w:rsidRPr="00491731" w:rsidRDefault="00E950F0" w:rsidP="00923366">
                                  <w:pPr>
                                    <w:pStyle w:val="Kopfzeile"/>
                                    <w:rPr>
                                      <w:rFonts w:ascii="Helvetica" w:hAnsi="Helvetica"/>
                                    </w:rPr>
                                  </w:pPr>
                                  <w:hyperlink r:id="rId12" w:history="1">
                                    <w:r w:rsidRPr="00491731">
                                      <w:rPr>
                                        <w:rStyle w:val="Hyperlink"/>
                                        <w:rFonts w:ascii="Helvetica" w:hAnsi="Helvetica"/>
                                        <w:color w:val="001E5A" w:themeColor="accent1"/>
                                        <w:u w:val="none"/>
                                      </w:rPr>
                                      <w:t xml:space="preserve">+41 </w:t>
                                    </w:r>
                                    <w:r w:rsidR="00491731" w:rsidRPr="00491731">
                                      <w:rPr>
                                        <w:rStyle w:val="Hyperlink"/>
                                        <w:rFonts w:ascii="Helvetica" w:hAnsi="Helvetica"/>
                                        <w:color w:val="001E5A" w:themeColor="accent1"/>
                                        <w:u w:val="none"/>
                                      </w:rPr>
                                      <w:t>79 333 61 57</w:t>
                                    </w:r>
                                  </w:hyperlink>
                                </w:p>
                                <w:p w14:paraId="46DA50C5" w14:textId="2D7B414F" w:rsidR="00491731" w:rsidRDefault="00491731" w:rsidP="00923366">
                                  <w:pPr>
                                    <w:pStyle w:val="Kopfzeile"/>
                                    <w:rPr>
                                      <w:rFonts w:ascii="Helvetica" w:hAnsi="Helvetica"/>
                                    </w:rPr>
                                  </w:pPr>
                                  <w:hyperlink r:id="rId13" w:history="1">
                                    <w:r w:rsidRPr="00C579E5">
                                      <w:rPr>
                                        <w:rStyle w:val="Hyperlink"/>
                                        <w:rFonts w:ascii="Helvetica" w:hAnsi="Helvetica"/>
                                      </w:rPr>
                                      <w:t>livio.bonetta@geboshop.ch</w:t>
                                    </w:r>
                                  </w:hyperlink>
                                </w:p>
                                <w:p w14:paraId="22D88422" w14:textId="77B97226" w:rsidR="00E950F0" w:rsidRPr="00491731" w:rsidRDefault="00491731" w:rsidP="00923366">
                                  <w:pPr>
                                    <w:pStyle w:val="Kopfzeile"/>
                                    <w:rPr>
                                      <w:rFonts w:ascii="Helvetica" w:hAnsi="Helvetica"/>
                                    </w:rPr>
                                  </w:pPr>
                                  <w:r>
                                    <w:rPr>
                                      <w:rFonts w:ascii="Helvetica" w:hAnsi="Helvetica"/>
                                    </w:rPr>
                                    <w:t>gastrodichtung.ch</w:t>
                                  </w:r>
                                </w:p>
                              </w:tc>
                            </w:tr>
                            <w:tr w:rsidR="00E950F0" w:rsidRPr="00491731" w14:paraId="7C87DECB" w14:textId="77777777" w:rsidTr="005F34AB">
                              <w:trPr>
                                <w:trHeight w:val="164"/>
                              </w:trPr>
                              <w:tc>
                                <w:tcPr>
                                  <w:tcW w:w="3486" w:type="dxa"/>
                                </w:tcPr>
                                <w:p w14:paraId="5D395BE9" w14:textId="5457CE51" w:rsidR="0093223E" w:rsidRPr="00491731" w:rsidRDefault="0093223E" w:rsidP="00491731"/>
                              </w:tc>
                            </w:tr>
                          </w:tbl>
                          <w:p w14:paraId="73476B82" w14:textId="77777777" w:rsidR="00133F5D" w:rsidRPr="00491731" w:rsidRDefault="00133F5D" w:rsidP="001C4EE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01ED0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61.6pt;margin-top:33.75pt;width:189.7pt;height:115.5pt;z-index:251652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op-margin-area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" filled="f" stroked="f" strokeweight=".5pt">
                <v:textbox>
                  <w:txbxContent>
                    <w:tbl>
                      <w:tblPr>
                        <w:tblStyle w:val="Tabellenraster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3486"/>
                      </w:tblGrid>
                      <w:tr w:rsidR="00E950F0" w:rsidRPr="00491731" w14:paraId="47CA15B8" w14:textId="77777777" w:rsidTr="008459A2">
                        <w:trPr>
                          <w:trHeight w:hRule="exact" w:val="835"/>
                        </w:trPr>
                        <w:tc>
                          <w:tcPr>
                            <w:tcW w:w="3486" w:type="dxa"/>
                          </w:tcPr>
                          <w:p w14:paraId="1FD79169" w14:textId="77777777" w:rsidR="00E950F0" w:rsidRPr="00491731" w:rsidRDefault="00491731" w:rsidP="00D05C35">
                            <w:pPr>
                              <w:pStyle w:val="Kopfzeile"/>
                              <w:rPr>
                                <w:rFonts w:ascii="Helvetica" w:hAnsi="Helvetica"/>
                              </w:rPr>
                            </w:pPr>
                            <w:hyperlink r:id="rId14" w:history="1">
                              <w:r w:rsidRPr="00491731">
                                <w:rPr>
                                  <w:rStyle w:val="Hyperlink"/>
                                  <w:rFonts w:ascii="Helvetica" w:hAnsi="Helvetica"/>
                                  <w:u w:val="none"/>
                                </w:rPr>
                                <w:t>Gebo Shop Bonetta</w:t>
                              </w:r>
                            </w:hyperlink>
                          </w:p>
                          <w:p w14:paraId="6B6BF241" w14:textId="77777777" w:rsidR="00491731" w:rsidRPr="00491731" w:rsidRDefault="00491731" w:rsidP="00491731">
                            <w:pPr>
                              <w:pStyle w:val="Kopfzeile"/>
                              <w:rPr>
                                <w:rFonts w:ascii="Helvetica" w:hAnsi="Helvetica"/>
                              </w:rPr>
                            </w:pPr>
                            <w:r w:rsidRPr="00491731">
                              <w:rPr>
                                <w:rFonts w:ascii="Helvetica" w:hAnsi="Helvetica"/>
                              </w:rPr>
                              <w:t>Langmattstrasse 10</w:t>
                            </w:r>
                          </w:p>
                          <w:p w14:paraId="4FA6A9BA" w14:textId="27399E3A" w:rsidR="00491731" w:rsidRPr="00491731" w:rsidRDefault="00491731" w:rsidP="00491731">
                            <w:pPr>
                              <w:pStyle w:val="Kopfzeile"/>
                              <w:rPr>
                                <w:rFonts w:ascii="Helvetica" w:hAnsi="Helvetica"/>
                              </w:rPr>
                            </w:pPr>
                            <w:r w:rsidRPr="00491731">
                              <w:rPr>
                                <w:rFonts w:ascii="Helvetica" w:hAnsi="Helvetica"/>
                              </w:rPr>
                              <w:t>8182 Hochfelden</w:t>
                            </w:r>
                          </w:p>
                        </w:tc>
                      </w:tr>
                      <w:tr w:rsidR="00E950F0" w:rsidRPr="00491731" w14:paraId="6751CA9D" w14:textId="77777777" w:rsidTr="00AF270D">
                        <w:trPr>
                          <w:trHeight w:val="1009"/>
                        </w:trPr>
                        <w:tc>
                          <w:tcPr>
                            <w:tcW w:w="3486" w:type="dxa"/>
                          </w:tcPr>
                          <w:p w14:paraId="2EB002D2" w14:textId="009A7F0F" w:rsidR="00E950F0" w:rsidRPr="00491731" w:rsidRDefault="00E950F0" w:rsidP="00923366">
                            <w:pPr>
                              <w:pStyle w:val="Kopfzeile"/>
                              <w:rPr>
                                <w:rFonts w:ascii="Helvetica" w:hAnsi="Helvetica"/>
                              </w:rPr>
                            </w:pPr>
                            <w:hyperlink r:id="rId15" w:history="1">
                              <w:r w:rsidRPr="00491731">
                                <w:rPr>
                                  <w:rStyle w:val="Hyperlink"/>
                                  <w:rFonts w:ascii="Helvetica" w:hAnsi="Helvetica"/>
                                  <w:color w:val="001E5A" w:themeColor="accent1"/>
                                  <w:u w:val="none"/>
                                </w:rPr>
                                <w:t xml:space="preserve">+41 </w:t>
                              </w:r>
                              <w:r w:rsidR="00491731" w:rsidRPr="00491731">
                                <w:rPr>
                                  <w:rStyle w:val="Hyperlink"/>
                                  <w:rFonts w:ascii="Helvetica" w:hAnsi="Helvetica"/>
                                  <w:color w:val="001E5A" w:themeColor="accent1"/>
                                  <w:u w:val="none"/>
                                </w:rPr>
                                <w:t>79 333 61 57</w:t>
                              </w:r>
                            </w:hyperlink>
                          </w:p>
                          <w:p w14:paraId="46DA50C5" w14:textId="2D7B414F" w:rsidR="00491731" w:rsidRDefault="00491731" w:rsidP="00923366">
                            <w:pPr>
                              <w:pStyle w:val="Kopfzeile"/>
                              <w:rPr>
                                <w:rFonts w:ascii="Helvetica" w:hAnsi="Helvetica"/>
                              </w:rPr>
                            </w:pPr>
                            <w:hyperlink r:id="rId16" w:history="1">
                              <w:r w:rsidRPr="00C579E5">
                                <w:rPr>
                                  <w:rStyle w:val="Hyperlink"/>
                                  <w:rFonts w:ascii="Helvetica" w:hAnsi="Helvetica"/>
                                </w:rPr>
                                <w:t>livio.bonetta@geboshop.ch</w:t>
                              </w:r>
                            </w:hyperlink>
                          </w:p>
                          <w:p w14:paraId="22D88422" w14:textId="77B97226" w:rsidR="00E950F0" w:rsidRPr="00491731" w:rsidRDefault="00491731" w:rsidP="00923366">
                            <w:pPr>
                              <w:pStyle w:val="Kopfzeile"/>
                              <w:rPr>
                                <w:rFonts w:ascii="Helvetica" w:hAnsi="Helvetica"/>
                              </w:rPr>
                            </w:pPr>
                            <w:r>
                              <w:rPr>
                                <w:rFonts w:ascii="Helvetica" w:hAnsi="Helvetica"/>
                              </w:rPr>
                              <w:t>gastrodichtung.ch</w:t>
                            </w:r>
                          </w:p>
                        </w:tc>
                      </w:tr>
                      <w:tr w:rsidR="00E950F0" w:rsidRPr="00491731" w14:paraId="7C87DECB" w14:textId="77777777" w:rsidTr="005F34AB">
                        <w:trPr>
                          <w:trHeight w:val="164"/>
                        </w:trPr>
                        <w:tc>
                          <w:tcPr>
                            <w:tcW w:w="3486" w:type="dxa"/>
                          </w:tcPr>
                          <w:p w14:paraId="5D395BE9" w14:textId="5457CE51" w:rsidR="0093223E" w:rsidRPr="00491731" w:rsidRDefault="0093223E" w:rsidP="00491731"/>
                        </w:tc>
                      </w:tr>
                    </w:tbl>
                    <w:p w14:paraId="73476B82" w14:textId="77777777" w:rsidR="00133F5D" w:rsidRPr="00491731" w:rsidRDefault="00133F5D" w:rsidP="001C4EED"/>
                  </w:txbxContent>
                </v:textbox>
                <w10:wrap anchory="margin"/>
              </v:shape>
            </w:pict>
          </mc:Fallback>
        </mc:AlternateContent>
      </w:r>
    </w:p>
    <w:sectPr w:rsidR="00426344" w:rsidRPr="005B6B1E" w:rsidSect="00491731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9" w:h="16834" w:code="9"/>
      <w:pgMar w:top="3816" w:right="1701" w:bottom="720" w:left="2268" w:header="720" w:footer="5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8D1AF4" w14:textId="77777777" w:rsidR="00BC68DF" w:rsidRDefault="00BC68DF" w:rsidP="00923366">
      <w:r>
        <w:separator/>
      </w:r>
    </w:p>
  </w:endnote>
  <w:endnote w:type="continuationSeparator" w:id="0">
    <w:p w14:paraId="1360282A" w14:textId="77777777" w:rsidR="00BC68DF" w:rsidRDefault="00BC68DF" w:rsidP="009233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ractul">
    <w:altName w:val="Calibri"/>
    <w:panose1 w:val="000000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ctul Office">
    <w:altName w:val="Calibri"/>
    <w:panose1 w:val="00000500000000000000"/>
    <w:charset w:val="00"/>
    <w:family w:val="auto"/>
    <w:pitch w:val="variable"/>
    <w:sig w:usb0="A000006F" w:usb1="4000C07B" w:usb2="00000000" w:usb3="00000000" w:csb0="00000093" w:csb1="00000000"/>
  </w:font>
  <w:font w:name="Helvetica">
    <w:panose1 w:val="020B0604020202020204"/>
    <w:charset w:val="00"/>
    <w:family w:val="auto"/>
    <w:pitch w:val="variable"/>
    <w:sig w:usb0="E0002AFF" w:usb1="5000785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BFADE2" w14:textId="77777777" w:rsidR="00426344" w:rsidRDefault="00426344" w:rsidP="00426344">
    <w:pPr>
      <w:pStyle w:val="Fuzeile"/>
    </w:pPr>
    <w:r w:rsidRPr="001A21DB">
      <w:fldChar w:fldCharType="begin"/>
    </w:r>
    <w:r w:rsidRPr="001A21DB">
      <w:instrText xml:space="preserve"> PAGE   \* MERGEFORMAT </w:instrText>
    </w:r>
    <w:r w:rsidRPr="001A21DB">
      <w:fldChar w:fldCharType="separate"/>
    </w:r>
    <w:r>
      <w:t>3</w:t>
    </w:r>
    <w:r w:rsidRPr="001A21DB">
      <w:fldChar w:fldCharType="end"/>
    </w:r>
    <w:r w:rsidRPr="001A21DB">
      <w:t>/</w:t>
    </w:r>
    <w:fldSimple w:instr=" NUMPAGES   \* MERGEFORMAT ">
      <w:r>
        <w:t>3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8DC813" w14:textId="77777777" w:rsidR="00426344" w:rsidRDefault="00426344" w:rsidP="00426344">
    <w:pPr>
      <w:pStyle w:val="Fuzeile"/>
    </w:pPr>
    <w:r w:rsidRPr="001A21DB">
      <w:fldChar w:fldCharType="begin"/>
    </w:r>
    <w:r w:rsidRPr="001A21DB">
      <w:instrText xml:space="preserve"> PAGE   \* MERGEFORMAT </w:instrText>
    </w:r>
    <w:r w:rsidRPr="001A21DB">
      <w:fldChar w:fldCharType="separate"/>
    </w:r>
    <w:r>
      <w:t>3</w:t>
    </w:r>
    <w:r w:rsidRPr="001A21DB">
      <w:fldChar w:fldCharType="end"/>
    </w:r>
    <w:r w:rsidRPr="001A21DB">
      <w:t>/</w:t>
    </w:r>
    <w:fldSimple w:instr=" NUMPAGES   \* MERGEFORMAT ">
      <w:r>
        <w:t>3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943892" w14:textId="77777777" w:rsidR="00426344" w:rsidRPr="00491731" w:rsidRDefault="00D40B33" w:rsidP="00426344">
    <w:pPr>
      <w:pStyle w:val="Fuzeile"/>
    </w:pPr>
    <w:r w:rsidRPr="00491731">
      <w:rPr>
        <w:noProof/>
      </w:rPr>
      <w:drawing>
        <wp:anchor distT="0" distB="0" distL="114300" distR="114300" simplePos="0" relativeHeight="251701760" behindDoc="0" locked="0" layoutInCell="1" allowOverlap="1" wp14:anchorId="7C7CFE5D" wp14:editId="4ABF2D80">
          <wp:simplePos x="0" y="0"/>
          <wp:positionH relativeFrom="page">
            <wp:posOffset>4857750</wp:posOffset>
          </wp:positionH>
          <wp:positionV relativeFrom="page">
            <wp:posOffset>10182225</wp:posOffset>
          </wp:positionV>
          <wp:extent cx="2000750" cy="380188"/>
          <wp:effectExtent l="0" t="0" r="0" b="1270"/>
          <wp:wrapNone/>
          <wp:docPr id="1907642043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30350338" name="Picture 4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00750" cy="38018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26344" w:rsidRPr="00491731">
      <w:fldChar w:fldCharType="begin"/>
    </w:r>
    <w:r w:rsidR="00426344" w:rsidRPr="00491731">
      <w:instrText xml:space="preserve"> PAGE   \* MERGEFORMAT </w:instrText>
    </w:r>
    <w:r w:rsidR="00426344" w:rsidRPr="00491731">
      <w:fldChar w:fldCharType="separate"/>
    </w:r>
    <w:r w:rsidR="00426344" w:rsidRPr="00491731">
      <w:t>3</w:t>
    </w:r>
    <w:r w:rsidR="00426344" w:rsidRPr="00491731">
      <w:fldChar w:fldCharType="end"/>
    </w:r>
    <w:r w:rsidR="00426344" w:rsidRPr="00491731">
      <w:t>/</w:t>
    </w:r>
    <w:fldSimple w:instr=" NUMPAGES   \* MERGEFORMAT ">
      <w:r w:rsidR="00426344" w:rsidRPr="00491731">
        <w:t>3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3377B0" w14:textId="77777777" w:rsidR="00BC68DF" w:rsidRDefault="00BC68DF" w:rsidP="00923366">
      <w:r>
        <w:separator/>
      </w:r>
    </w:p>
  </w:footnote>
  <w:footnote w:type="continuationSeparator" w:id="0">
    <w:p w14:paraId="69E86FBD" w14:textId="77777777" w:rsidR="00BC68DF" w:rsidRDefault="00BC68DF" w:rsidP="009233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F072B8" w14:textId="77777777" w:rsidR="00527D0E" w:rsidRDefault="00B45F4A">
    <w:pPr>
      <w:pStyle w:val="Kopfzeile"/>
    </w:pPr>
    <w:r>
      <w:rPr>
        <w:noProof/>
      </w:rPr>
      <w:drawing>
        <wp:anchor distT="0" distB="0" distL="114300" distR="114300" simplePos="0" relativeHeight="251708928" behindDoc="1" locked="0" layoutInCell="1" allowOverlap="1" wp14:anchorId="774E85BC" wp14:editId="1A6D78DB">
          <wp:simplePos x="0" y="0"/>
          <wp:positionH relativeFrom="page">
            <wp:posOffset>-2170546</wp:posOffset>
          </wp:positionH>
          <wp:positionV relativeFrom="page">
            <wp:posOffset>-1809923</wp:posOffset>
          </wp:positionV>
          <wp:extent cx="6075179" cy="4682836"/>
          <wp:effectExtent l="0" t="0" r="0" b="3810"/>
          <wp:wrapNone/>
          <wp:docPr id="490225799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35711341" name="Picture 213571134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75179" cy="468283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527D0E">
      <w:rPr>
        <w:noProof/>
      </w:rPr>
      <w:drawing>
        <wp:anchor distT="0" distB="0" distL="114300" distR="114300" simplePos="0" relativeHeight="251706880" behindDoc="0" locked="0" layoutInCell="1" allowOverlap="1" wp14:anchorId="74C23143" wp14:editId="58E8D106">
          <wp:simplePos x="0" y="0"/>
          <wp:positionH relativeFrom="page">
            <wp:posOffset>1005840</wp:posOffset>
          </wp:positionH>
          <wp:positionV relativeFrom="page">
            <wp:posOffset>1124585</wp:posOffset>
          </wp:positionV>
          <wp:extent cx="2441448" cy="466344"/>
          <wp:effectExtent l="0" t="0" r="0" b="0"/>
          <wp:wrapNone/>
          <wp:docPr id="718341213" name="Graphic 7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0670718" name="Graphic 7">
                    <a:hlinkClick r:id="rId2"/>
                  </pic:cNvPr>
                  <pic:cNvPicPr>
                    <a:picLocks noChangeAspect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4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441448" cy="46634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A70235" w14:textId="77777777" w:rsidR="00931C0E" w:rsidRDefault="00B45F4A" w:rsidP="00923366">
    <w:pPr>
      <w:pStyle w:val="Kopfzeile"/>
    </w:pPr>
    <w:r>
      <w:rPr>
        <w:noProof/>
      </w:rPr>
      <w:drawing>
        <wp:anchor distT="0" distB="0" distL="114300" distR="114300" simplePos="0" relativeHeight="251676159" behindDoc="1" locked="0" layoutInCell="1" allowOverlap="1" wp14:anchorId="76A7AC6B" wp14:editId="198E6B87">
          <wp:simplePos x="0" y="0"/>
          <wp:positionH relativeFrom="page">
            <wp:posOffset>3305782</wp:posOffset>
          </wp:positionH>
          <wp:positionV relativeFrom="page">
            <wp:posOffset>-2484843</wp:posOffset>
          </wp:positionV>
          <wp:extent cx="6784340" cy="5229225"/>
          <wp:effectExtent l="1285557" t="835343" r="1257618" b="838517"/>
          <wp:wrapNone/>
          <wp:docPr id="903679926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24329831" name="Picture 42432983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3726610">
                    <a:off x="0" y="0"/>
                    <a:ext cx="6784340" cy="52292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31C0E">
      <w:rPr>
        <w:noProof/>
      </w:rPr>
      <w:drawing>
        <wp:anchor distT="0" distB="0" distL="114300" distR="114300" simplePos="0" relativeHeight="251677184" behindDoc="0" locked="0" layoutInCell="1" allowOverlap="1" wp14:anchorId="07BFC7D4" wp14:editId="6361C2D1">
          <wp:simplePos x="0" y="0"/>
          <wp:positionH relativeFrom="page">
            <wp:posOffset>1005840</wp:posOffset>
          </wp:positionH>
          <wp:positionV relativeFrom="page">
            <wp:posOffset>1125220</wp:posOffset>
          </wp:positionV>
          <wp:extent cx="2441448" cy="466344"/>
          <wp:effectExtent l="0" t="0" r="0" b="0"/>
          <wp:wrapNone/>
          <wp:docPr id="1396162257" name="Graphic 8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12396297" name="Graphic 8">
                    <a:hlinkClick r:id="rId2"/>
                  </pic:cNvPr>
                  <pic:cNvPicPr>
                    <a:picLocks noChangeAspect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4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441448" cy="46634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E44C79" w14:textId="21DEBBFD" w:rsidR="00923366" w:rsidRDefault="00491731" w:rsidP="00923366">
    <w:pPr>
      <w:pStyle w:val="Kopfzeile"/>
    </w:pPr>
    <w:r>
      <w:rPr>
        <w:noProof/>
      </w:rPr>
      <w:drawing>
        <wp:anchor distT="0" distB="0" distL="114300" distR="114300" simplePos="0" relativeHeight="251699712" behindDoc="0" locked="0" layoutInCell="1" allowOverlap="1" wp14:anchorId="387BAB9C" wp14:editId="21BE4974">
          <wp:simplePos x="0" y="0"/>
          <wp:positionH relativeFrom="page">
            <wp:posOffset>-666750</wp:posOffset>
          </wp:positionH>
          <wp:positionV relativeFrom="paragraph">
            <wp:posOffset>3076575</wp:posOffset>
          </wp:positionV>
          <wp:extent cx="1536065" cy="1536065"/>
          <wp:effectExtent l="0" t="0" r="6985" b="6985"/>
          <wp:wrapNone/>
          <wp:docPr id="76645661" name="Graphic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44039685" name="Graphic 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36065" cy="15360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97664" behindDoc="0" locked="0" layoutInCell="1" allowOverlap="1" wp14:anchorId="12FBAB3D" wp14:editId="624CDE20">
          <wp:simplePos x="0" y="0"/>
          <wp:positionH relativeFrom="page">
            <wp:posOffset>1009650</wp:posOffset>
          </wp:positionH>
          <wp:positionV relativeFrom="paragraph">
            <wp:posOffset>666608</wp:posOffset>
          </wp:positionV>
          <wp:extent cx="2440940" cy="463834"/>
          <wp:effectExtent l="0" t="0" r="0" b="0"/>
          <wp:wrapNone/>
          <wp:docPr id="44766743" name="Graphic 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52045722" name="Graphic 2">
                    <a:hlinkClick r:id="rId2"/>
                  </pic:cNvPr>
                  <pic:cNvPicPr>
                    <a:picLocks noChangeAspect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440940" cy="46383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90pt;height:90pt" o:bullet="t">
        <v:imagedata r:id="rId1" o:title="strick"/>
      </v:shape>
    </w:pict>
  </w:numPicBullet>
  <w:abstractNum w:abstractNumId="0" w15:restartNumberingAfterBreak="0">
    <w:nsid w:val="085D7F8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37795674"/>
    <w:multiLevelType w:val="multilevel"/>
    <w:tmpl w:val="9A0E77F0"/>
    <w:styleLink w:val="SH-DigitalNumber"/>
    <w:lvl w:ilvl="0">
      <w:start w:val="1"/>
      <w:numFmt w:val="decimal"/>
      <w:pStyle w:val="Listenabsatz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3B904CFD"/>
    <w:multiLevelType w:val="multilevel"/>
    <w:tmpl w:val="5B2C32EC"/>
    <w:styleLink w:val="SH-DigitalBullet"/>
    <w:lvl w:ilvl="0">
      <w:start w:val="1"/>
      <w:numFmt w:val="bullet"/>
      <w:lvlText w:val=""/>
      <w:lvlPicBulletId w:val="0"/>
      <w:lvlJc w:val="left"/>
      <w:pPr>
        <w:ind w:left="216" w:hanging="216"/>
      </w:pPr>
      <w:rPr>
        <w:rFonts w:ascii="Symbol" w:hAnsi="Symbol" w:cs="Times New Roman" w:hint="default"/>
        <w:color w:val="auto"/>
        <w:sz w:val="18"/>
        <w:szCs w:val="40"/>
      </w:rPr>
    </w:lvl>
    <w:lvl w:ilvl="1">
      <w:start w:val="1"/>
      <w:numFmt w:val="bullet"/>
      <w:lvlText w:val=""/>
      <w:lvlPicBulletId w:val="0"/>
      <w:lvlJc w:val="left"/>
      <w:pPr>
        <w:ind w:left="432" w:hanging="216"/>
      </w:pPr>
      <w:rPr>
        <w:rFonts w:ascii="Symbol" w:hAnsi="Symbol" w:cs="Times New Roman" w:hint="default"/>
        <w:color w:val="auto"/>
      </w:rPr>
    </w:lvl>
    <w:lvl w:ilvl="2">
      <w:start w:val="1"/>
      <w:numFmt w:val="bullet"/>
      <w:lvlText w:val=""/>
      <w:lvlPicBulletId w:val="0"/>
      <w:lvlJc w:val="left"/>
      <w:pPr>
        <w:ind w:left="648" w:hanging="216"/>
      </w:pPr>
      <w:rPr>
        <w:rFonts w:ascii="Symbol" w:hAnsi="Symbol" w:cs="Times New Roman" w:hint="default"/>
        <w:color w:val="auto"/>
      </w:rPr>
    </w:lvl>
    <w:lvl w:ilvl="3">
      <w:start w:val="1"/>
      <w:numFmt w:val="bullet"/>
      <w:lvlText w:val=""/>
      <w:lvlPicBulletId w:val="0"/>
      <w:lvlJc w:val="left"/>
      <w:pPr>
        <w:ind w:left="864" w:hanging="216"/>
      </w:pPr>
      <w:rPr>
        <w:rFonts w:ascii="Symbol" w:hAnsi="Symbol" w:cs="Times New Roman" w:hint="default"/>
        <w:color w:val="auto"/>
      </w:rPr>
    </w:lvl>
    <w:lvl w:ilvl="4">
      <w:start w:val="1"/>
      <w:numFmt w:val="bullet"/>
      <w:lvlText w:val=""/>
      <w:lvlPicBulletId w:val="0"/>
      <w:lvlJc w:val="left"/>
      <w:pPr>
        <w:ind w:left="1080" w:hanging="216"/>
      </w:pPr>
      <w:rPr>
        <w:rFonts w:ascii="Symbol" w:hAnsi="Symbol" w:cs="Times New Roman" w:hint="default"/>
        <w:color w:val="auto"/>
      </w:rPr>
    </w:lvl>
    <w:lvl w:ilvl="5">
      <w:start w:val="1"/>
      <w:numFmt w:val="bullet"/>
      <w:lvlText w:val=""/>
      <w:lvlPicBulletId w:val="0"/>
      <w:lvlJc w:val="left"/>
      <w:pPr>
        <w:ind w:left="1296" w:hanging="216"/>
      </w:pPr>
      <w:rPr>
        <w:rFonts w:ascii="Symbol" w:hAnsi="Symbol" w:cs="Times New Roman" w:hint="default"/>
        <w:color w:val="auto"/>
      </w:rPr>
    </w:lvl>
    <w:lvl w:ilvl="6">
      <w:start w:val="1"/>
      <w:numFmt w:val="bullet"/>
      <w:lvlText w:val=""/>
      <w:lvlPicBulletId w:val="0"/>
      <w:lvlJc w:val="left"/>
      <w:pPr>
        <w:ind w:left="1512" w:hanging="216"/>
      </w:pPr>
      <w:rPr>
        <w:rFonts w:ascii="Symbol" w:hAnsi="Symbol" w:cs="Times New Roman" w:hint="default"/>
        <w:color w:val="auto"/>
      </w:rPr>
    </w:lvl>
    <w:lvl w:ilvl="7">
      <w:start w:val="1"/>
      <w:numFmt w:val="bullet"/>
      <w:lvlText w:val=""/>
      <w:lvlPicBulletId w:val="0"/>
      <w:lvlJc w:val="left"/>
      <w:pPr>
        <w:ind w:left="1728" w:hanging="216"/>
      </w:pPr>
      <w:rPr>
        <w:rFonts w:ascii="Symbol" w:hAnsi="Symbol" w:cs="Times New Roman" w:hint="default"/>
        <w:color w:val="auto"/>
      </w:rPr>
    </w:lvl>
    <w:lvl w:ilvl="8">
      <w:start w:val="1"/>
      <w:numFmt w:val="lowerRoman"/>
      <w:lvlText w:val="%9."/>
      <w:lvlJc w:val="left"/>
      <w:pPr>
        <w:ind w:left="1944" w:hanging="216"/>
      </w:pPr>
      <w:rPr>
        <w:rFonts w:hint="default"/>
      </w:rPr>
    </w:lvl>
  </w:abstractNum>
  <w:abstractNum w:abstractNumId="3" w15:restartNumberingAfterBreak="0">
    <w:nsid w:val="43B003C1"/>
    <w:multiLevelType w:val="multilevel"/>
    <w:tmpl w:val="9A0E77F0"/>
    <w:numStyleLink w:val="SH-DigitalNumber"/>
  </w:abstractNum>
  <w:abstractNum w:abstractNumId="4" w15:restartNumberingAfterBreak="0">
    <w:nsid w:val="475E1914"/>
    <w:multiLevelType w:val="multilevel"/>
    <w:tmpl w:val="5B2C32EC"/>
    <w:numStyleLink w:val="SH-DigitalBullet"/>
  </w:abstractNum>
  <w:abstractNum w:abstractNumId="5" w15:restartNumberingAfterBreak="0">
    <w:nsid w:val="48F75D23"/>
    <w:multiLevelType w:val="multilevel"/>
    <w:tmpl w:val="5B2C32EC"/>
    <w:numStyleLink w:val="SH-DigitalBullet"/>
  </w:abstractNum>
  <w:abstractNum w:abstractNumId="6" w15:restartNumberingAfterBreak="0">
    <w:nsid w:val="51114365"/>
    <w:multiLevelType w:val="singleLevel"/>
    <w:tmpl w:val="E6EA349C"/>
    <w:lvl w:ilvl="0">
      <w:start w:val="1"/>
      <w:numFmt w:val="bullet"/>
      <w:lvlText w:val="*"/>
      <w:lvlJc w:val="right"/>
      <w:pPr>
        <w:ind w:left="360" w:hanging="360"/>
      </w:pPr>
      <w:rPr>
        <w:rFonts w:ascii="Fractul" w:hAnsi="Fractul" w:hint="default"/>
        <w:sz w:val="22"/>
        <w:szCs w:val="40"/>
      </w:rPr>
    </w:lvl>
  </w:abstractNum>
  <w:abstractNum w:abstractNumId="7" w15:restartNumberingAfterBreak="0">
    <w:nsid w:val="5EC15528"/>
    <w:multiLevelType w:val="multilevel"/>
    <w:tmpl w:val="5B2C32EC"/>
    <w:numStyleLink w:val="SH-DigitalBullet"/>
  </w:abstractNum>
  <w:abstractNum w:abstractNumId="8" w15:restartNumberingAfterBreak="0">
    <w:nsid w:val="673A6259"/>
    <w:multiLevelType w:val="singleLevel"/>
    <w:tmpl w:val="2E92DB1A"/>
    <w:lvl w:ilvl="0">
      <w:start w:val="1"/>
      <w:numFmt w:val="bullet"/>
      <w:lvlText w:val="*"/>
      <w:lvlJc w:val="right"/>
      <w:pPr>
        <w:ind w:left="360" w:hanging="360"/>
      </w:pPr>
      <w:rPr>
        <w:rFonts w:ascii="Fractul" w:hAnsi="Fractul" w:hint="default"/>
        <w:sz w:val="48"/>
        <w:szCs w:val="48"/>
      </w:rPr>
    </w:lvl>
  </w:abstractNum>
  <w:abstractNum w:abstractNumId="9" w15:restartNumberingAfterBreak="0">
    <w:nsid w:val="68DB54C9"/>
    <w:multiLevelType w:val="multilevel"/>
    <w:tmpl w:val="9A0E77F0"/>
    <w:numStyleLink w:val="SH-DigitalNumber"/>
  </w:abstractNum>
  <w:abstractNum w:abstractNumId="10" w15:restartNumberingAfterBreak="0">
    <w:nsid w:val="6EB60C6B"/>
    <w:multiLevelType w:val="hybridMultilevel"/>
    <w:tmpl w:val="15E2FFF4"/>
    <w:lvl w:ilvl="0" w:tplc="A4828B6E">
      <w:start w:val="1"/>
      <w:numFmt w:val="bullet"/>
      <w:lvlText w:val=""/>
      <w:lvlPicBulletId w:val="0"/>
      <w:lvlJc w:val="right"/>
      <w:pPr>
        <w:ind w:left="720" w:hanging="360"/>
      </w:pPr>
      <w:rPr>
        <w:rFonts w:ascii="Symbol" w:hAnsi="Symbol" w:hint="default"/>
        <w:color w:val="auto"/>
        <w:sz w:val="22"/>
        <w:szCs w:val="40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433571"/>
    <w:multiLevelType w:val="multilevel"/>
    <w:tmpl w:val="9A0E77F0"/>
    <w:numStyleLink w:val="SH-DigitalNumber"/>
  </w:abstractNum>
  <w:abstractNum w:abstractNumId="12" w15:restartNumberingAfterBreak="0">
    <w:nsid w:val="7FBB6BAE"/>
    <w:multiLevelType w:val="multilevel"/>
    <w:tmpl w:val="9A0E77F0"/>
    <w:numStyleLink w:val="SH-DigitalNumber"/>
  </w:abstractNum>
  <w:num w:numId="1" w16cid:durableId="1357346671">
    <w:abstractNumId w:val="8"/>
  </w:num>
  <w:num w:numId="2" w16cid:durableId="1984002768">
    <w:abstractNumId w:val="2"/>
  </w:num>
  <w:num w:numId="3" w16cid:durableId="1886520439">
    <w:abstractNumId w:val="0"/>
  </w:num>
  <w:num w:numId="4" w16cid:durableId="977954310">
    <w:abstractNumId w:val="1"/>
  </w:num>
  <w:num w:numId="5" w16cid:durableId="1326976285">
    <w:abstractNumId w:val="3"/>
  </w:num>
  <w:num w:numId="6" w16cid:durableId="437138259">
    <w:abstractNumId w:val="11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  <w:b/>
        </w:rPr>
      </w:lvl>
    </w:lvlOverride>
    <w:lvlOverride w:ilvl="1">
      <w:lvl w:ilvl="1">
        <w:start w:val="1"/>
        <w:numFmt w:val="lowerLetter"/>
        <w:lvlText w:val="%2)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7" w16cid:durableId="9382321">
    <w:abstractNumId w:val="6"/>
  </w:num>
  <w:num w:numId="8" w16cid:durableId="835655504">
    <w:abstractNumId w:val="10"/>
  </w:num>
  <w:num w:numId="9" w16cid:durableId="382339509">
    <w:abstractNumId w:val="5"/>
  </w:num>
  <w:num w:numId="10" w16cid:durableId="463667845">
    <w:abstractNumId w:val="9"/>
  </w:num>
  <w:num w:numId="11" w16cid:durableId="1210651677">
    <w:abstractNumId w:val="11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  <w:b/>
        </w:rPr>
      </w:lvl>
    </w:lvlOverride>
    <w:lvlOverride w:ilvl="1">
      <w:lvl w:ilvl="1">
        <w:start w:val="1"/>
        <w:numFmt w:val="lowerLetter"/>
        <w:lvlText w:val="%2)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2" w16cid:durableId="1981031550">
    <w:abstractNumId w:val="12"/>
  </w:num>
  <w:num w:numId="13" w16cid:durableId="2011522315">
    <w:abstractNumId w:val="7"/>
  </w:num>
  <w:num w:numId="14" w16cid:durableId="148381388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ttachedTemplate r:id="rId1"/>
  <w:stylePaneSortMethod w:val="0000"/>
  <w:defaultTabStop w:val="720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4491"/>
    <w:rsid w:val="000139D2"/>
    <w:rsid w:val="00026B75"/>
    <w:rsid w:val="00026B78"/>
    <w:rsid w:val="00032B76"/>
    <w:rsid w:val="00052E17"/>
    <w:rsid w:val="00053A06"/>
    <w:rsid w:val="00055D8D"/>
    <w:rsid w:val="0006102A"/>
    <w:rsid w:val="00066B77"/>
    <w:rsid w:val="00076D36"/>
    <w:rsid w:val="000A062C"/>
    <w:rsid w:val="000A233E"/>
    <w:rsid w:val="000C74CD"/>
    <w:rsid w:val="000D13AD"/>
    <w:rsid w:val="000E452B"/>
    <w:rsid w:val="000E61AA"/>
    <w:rsid w:val="000E7F05"/>
    <w:rsid w:val="000F76FA"/>
    <w:rsid w:val="00102D43"/>
    <w:rsid w:val="001323FC"/>
    <w:rsid w:val="00132702"/>
    <w:rsid w:val="00133F5D"/>
    <w:rsid w:val="00140478"/>
    <w:rsid w:val="00177E9B"/>
    <w:rsid w:val="00195B22"/>
    <w:rsid w:val="001A03E4"/>
    <w:rsid w:val="001A21DB"/>
    <w:rsid w:val="001A3113"/>
    <w:rsid w:val="001A3EAC"/>
    <w:rsid w:val="001C16FC"/>
    <w:rsid w:val="001C4EED"/>
    <w:rsid w:val="001C66A5"/>
    <w:rsid w:val="001D1DD4"/>
    <w:rsid w:val="001E1B43"/>
    <w:rsid w:val="001E2BB7"/>
    <w:rsid w:val="00207D98"/>
    <w:rsid w:val="0021590A"/>
    <w:rsid w:val="00220C67"/>
    <w:rsid w:val="00235D81"/>
    <w:rsid w:val="0024594D"/>
    <w:rsid w:val="00262BD0"/>
    <w:rsid w:val="002A0601"/>
    <w:rsid w:val="002B1776"/>
    <w:rsid w:val="002C41F7"/>
    <w:rsid w:val="002C508A"/>
    <w:rsid w:val="002C659F"/>
    <w:rsid w:val="002C6BCA"/>
    <w:rsid w:val="002D1BDA"/>
    <w:rsid w:val="002D4F3E"/>
    <w:rsid w:val="002F3B08"/>
    <w:rsid w:val="003150C5"/>
    <w:rsid w:val="00321E24"/>
    <w:rsid w:val="003470F4"/>
    <w:rsid w:val="00370A74"/>
    <w:rsid w:val="003833D4"/>
    <w:rsid w:val="003B6ECC"/>
    <w:rsid w:val="003C0B9C"/>
    <w:rsid w:val="003D671F"/>
    <w:rsid w:val="003E4272"/>
    <w:rsid w:val="003F729D"/>
    <w:rsid w:val="0040372A"/>
    <w:rsid w:val="00403B50"/>
    <w:rsid w:val="00423895"/>
    <w:rsid w:val="00426344"/>
    <w:rsid w:val="0042762E"/>
    <w:rsid w:val="00432F18"/>
    <w:rsid w:val="00435888"/>
    <w:rsid w:val="00435BEF"/>
    <w:rsid w:val="00442CFB"/>
    <w:rsid w:val="0046618A"/>
    <w:rsid w:val="00467212"/>
    <w:rsid w:val="00474266"/>
    <w:rsid w:val="00487E7D"/>
    <w:rsid w:val="00491731"/>
    <w:rsid w:val="004B1A30"/>
    <w:rsid w:val="004B2DEF"/>
    <w:rsid w:val="00504DF4"/>
    <w:rsid w:val="0051018A"/>
    <w:rsid w:val="00527D0E"/>
    <w:rsid w:val="00546BF8"/>
    <w:rsid w:val="00557A7B"/>
    <w:rsid w:val="0056021F"/>
    <w:rsid w:val="005737EA"/>
    <w:rsid w:val="00573AFB"/>
    <w:rsid w:val="00590EEB"/>
    <w:rsid w:val="00592475"/>
    <w:rsid w:val="00594DCA"/>
    <w:rsid w:val="005A2583"/>
    <w:rsid w:val="005B2DC0"/>
    <w:rsid w:val="005B6B1E"/>
    <w:rsid w:val="005B7314"/>
    <w:rsid w:val="005C5A72"/>
    <w:rsid w:val="005D371D"/>
    <w:rsid w:val="005D5EBF"/>
    <w:rsid w:val="005D757F"/>
    <w:rsid w:val="005F0500"/>
    <w:rsid w:val="005F0A49"/>
    <w:rsid w:val="005F34AB"/>
    <w:rsid w:val="00611EA5"/>
    <w:rsid w:val="00614023"/>
    <w:rsid w:val="00624A78"/>
    <w:rsid w:val="006371AD"/>
    <w:rsid w:val="006507BE"/>
    <w:rsid w:val="00654E4B"/>
    <w:rsid w:val="00657B15"/>
    <w:rsid w:val="00657F26"/>
    <w:rsid w:val="006709D9"/>
    <w:rsid w:val="00681DD2"/>
    <w:rsid w:val="00682702"/>
    <w:rsid w:val="00695CD7"/>
    <w:rsid w:val="006B1519"/>
    <w:rsid w:val="006B544D"/>
    <w:rsid w:val="006D2D4E"/>
    <w:rsid w:val="006D48E6"/>
    <w:rsid w:val="006D65C8"/>
    <w:rsid w:val="006E0682"/>
    <w:rsid w:val="006E4EC9"/>
    <w:rsid w:val="007122B4"/>
    <w:rsid w:val="007168E2"/>
    <w:rsid w:val="007217CF"/>
    <w:rsid w:val="00721CE6"/>
    <w:rsid w:val="00726C44"/>
    <w:rsid w:val="007336A3"/>
    <w:rsid w:val="00744DC3"/>
    <w:rsid w:val="007504B0"/>
    <w:rsid w:val="007525A7"/>
    <w:rsid w:val="00753C13"/>
    <w:rsid w:val="00756706"/>
    <w:rsid w:val="00770496"/>
    <w:rsid w:val="007B3EC3"/>
    <w:rsid w:val="007D5943"/>
    <w:rsid w:val="007E3C42"/>
    <w:rsid w:val="007E745F"/>
    <w:rsid w:val="008020FC"/>
    <w:rsid w:val="00823418"/>
    <w:rsid w:val="0083200E"/>
    <w:rsid w:val="00843CF2"/>
    <w:rsid w:val="00845049"/>
    <w:rsid w:val="008459A2"/>
    <w:rsid w:val="008476BD"/>
    <w:rsid w:val="00851E9E"/>
    <w:rsid w:val="00856840"/>
    <w:rsid w:val="00857D79"/>
    <w:rsid w:val="00862525"/>
    <w:rsid w:val="00870CB9"/>
    <w:rsid w:val="00874491"/>
    <w:rsid w:val="00876318"/>
    <w:rsid w:val="00876C1B"/>
    <w:rsid w:val="0088464F"/>
    <w:rsid w:val="00887B93"/>
    <w:rsid w:val="008A1B8A"/>
    <w:rsid w:val="008A3C38"/>
    <w:rsid w:val="008B38F8"/>
    <w:rsid w:val="008C149A"/>
    <w:rsid w:val="008C552B"/>
    <w:rsid w:val="008D2AE6"/>
    <w:rsid w:val="008F10DA"/>
    <w:rsid w:val="008F3CE4"/>
    <w:rsid w:val="00921638"/>
    <w:rsid w:val="00923366"/>
    <w:rsid w:val="009246FE"/>
    <w:rsid w:val="009265F9"/>
    <w:rsid w:val="00931C0E"/>
    <w:rsid w:val="0093223E"/>
    <w:rsid w:val="0097229F"/>
    <w:rsid w:val="009756CC"/>
    <w:rsid w:val="009B5C84"/>
    <w:rsid w:val="009C2D75"/>
    <w:rsid w:val="009C4390"/>
    <w:rsid w:val="009E3193"/>
    <w:rsid w:val="009E7CF9"/>
    <w:rsid w:val="009F4C42"/>
    <w:rsid w:val="00A01B50"/>
    <w:rsid w:val="00A10C4A"/>
    <w:rsid w:val="00A130EF"/>
    <w:rsid w:val="00A17864"/>
    <w:rsid w:val="00A258BD"/>
    <w:rsid w:val="00A26E9F"/>
    <w:rsid w:val="00A35353"/>
    <w:rsid w:val="00A35CBF"/>
    <w:rsid w:val="00A44B5D"/>
    <w:rsid w:val="00A53129"/>
    <w:rsid w:val="00A70D32"/>
    <w:rsid w:val="00A85724"/>
    <w:rsid w:val="00A85EB3"/>
    <w:rsid w:val="00AB6FA7"/>
    <w:rsid w:val="00AC52AE"/>
    <w:rsid w:val="00AD1D13"/>
    <w:rsid w:val="00AE586E"/>
    <w:rsid w:val="00AF270D"/>
    <w:rsid w:val="00B45F4A"/>
    <w:rsid w:val="00B47BFD"/>
    <w:rsid w:val="00B47CF3"/>
    <w:rsid w:val="00B956D7"/>
    <w:rsid w:val="00BB2026"/>
    <w:rsid w:val="00BC68DF"/>
    <w:rsid w:val="00BC6AA3"/>
    <w:rsid w:val="00BC7A2B"/>
    <w:rsid w:val="00BE797B"/>
    <w:rsid w:val="00C0014D"/>
    <w:rsid w:val="00C015CB"/>
    <w:rsid w:val="00C04594"/>
    <w:rsid w:val="00C15961"/>
    <w:rsid w:val="00C443C8"/>
    <w:rsid w:val="00C51204"/>
    <w:rsid w:val="00C54F57"/>
    <w:rsid w:val="00CD103D"/>
    <w:rsid w:val="00CD164F"/>
    <w:rsid w:val="00CD6E5A"/>
    <w:rsid w:val="00D05C35"/>
    <w:rsid w:val="00D10804"/>
    <w:rsid w:val="00D1597C"/>
    <w:rsid w:val="00D228C2"/>
    <w:rsid w:val="00D31A71"/>
    <w:rsid w:val="00D40B33"/>
    <w:rsid w:val="00D563B1"/>
    <w:rsid w:val="00D70944"/>
    <w:rsid w:val="00D7428A"/>
    <w:rsid w:val="00D75B69"/>
    <w:rsid w:val="00DA223A"/>
    <w:rsid w:val="00DA2577"/>
    <w:rsid w:val="00DB02C9"/>
    <w:rsid w:val="00DB3725"/>
    <w:rsid w:val="00DB7F2E"/>
    <w:rsid w:val="00DE40DA"/>
    <w:rsid w:val="00DF240E"/>
    <w:rsid w:val="00E05C15"/>
    <w:rsid w:val="00E13868"/>
    <w:rsid w:val="00E24462"/>
    <w:rsid w:val="00E30B6B"/>
    <w:rsid w:val="00E41CD2"/>
    <w:rsid w:val="00E42B37"/>
    <w:rsid w:val="00E54069"/>
    <w:rsid w:val="00E62F8E"/>
    <w:rsid w:val="00E950F0"/>
    <w:rsid w:val="00E961C6"/>
    <w:rsid w:val="00E97C71"/>
    <w:rsid w:val="00EA0BF6"/>
    <w:rsid w:val="00EA3296"/>
    <w:rsid w:val="00EC2C10"/>
    <w:rsid w:val="00EC56FF"/>
    <w:rsid w:val="00EC6BEC"/>
    <w:rsid w:val="00EE7E92"/>
    <w:rsid w:val="00F003A4"/>
    <w:rsid w:val="00F15740"/>
    <w:rsid w:val="00F61545"/>
    <w:rsid w:val="00F64934"/>
    <w:rsid w:val="00F727A4"/>
    <w:rsid w:val="00F73A12"/>
    <w:rsid w:val="00F75DF5"/>
    <w:rsid w:val="00F8348A"/>
    <w:rsid w:val="00F86AE6"/>
    <w:rsid w:val="00F90644"/>
    <w:rsid w:val="00FA4C32"/>
    <w:rsid w:val="00FB4860"/>
    <w:rsid w:val="00FC327C"/>
    <w:rsid w:val="00FC333E"/>
    <w:rsid w:val="00FC653D"/>
    <w:rsid w:val="00FE7A4F"/>
    <w:rsid w:val="00FF5B51"/>
    <w:rsid w:val="00FF7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24376C4"/>
  <w15:chartTrackingRefBased/>
  <w15:docId w15:val="{E71465C8-2737-4957-B266-DD5AB143A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6B544D"/>
    <w:pPr>
      <w:spacing w:line="247" w:lineRule="auto"/>
    </w:pPr>
    <w:rPr>
      <w:rFonts w:ascii="Helvetica" w:hAnsi="Helvetica"/>
      <w:color w:val="001E5A" w:themeColor="accent1"/>
      <w:lang w:val="de-CH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7122B4"/>
    <w:rPr>
      <w:rFonts w:asciiTheme="majorHAnsi" w:hAnsiTheme="majorHAnsi"/>
      <w:b/>
    </w:rPr>
  </w:style>
  <w:style w:type="character" w:customStyle="1" w:styleId="KopfzeileZchn">
    <w:name w:val="Kopfzeile Zchn"/>
    <w:basedOn w:val="Absatz-Standardschriftart"/>
    <w:link w:val="Kopfzeile"/>
    <w:uiPriority w:val="99"/>
    <w:rsid w:val="007122B4"/>
    <w:rPr>
      <w:rFonts w:asciiTheme="majorHAnsi" w:hAnsiTheme="majorHAnsi"/>
      <w:b/>
      <w:color w:val="001E5A" w:themeColor="accent1"/>
      <w:lang w:val="de-CH"/>
    </w:rPr>
  </w:style>
  <w:style w:type="paragraph" w:styleId="Fuzeile">
    <w:name w:val="footer"/>
    <w:basedOn w:val="Standard"/>
    <w:link w:val="FuzeileZchn"/>
    <w:uiPriority w:val="99"/>
    <w:unhideWhenUsed/>
    <w:rsid w:val="00695CD7"/>
    <w:pPr>
      <w:tabs>
        <w:tab w:val="center" w:pos="4680"/>
        <w:tab w:val="right" w:pos="9360"/>
      </w:tabs>
    </w:pPr>
    <w:rPr>
      <w:spacing w:val="8"/>
    </w:rPr>
  </w:style>
  <w:style w:type="character" w:customStyle="1" w:styleId="FuzeileZchn">
    <w:name w:val="Fußzeile Zchn"/>
    <w:basedOn w:val="Absatz-Standardschriftart"/>
    <w:link w:val="Fuzeile"/>
    <w:uiPriority w:val="99"/>
    <w:rsid w:val="00695CD7"/>
    <w:rPr>
      <w:color w:val="00003C" w:themeColor="text1"/>
      <w:spacing w:val="8"/>
      <w:lang w:val="de-CH"/>
    </w:rPr>
  </w:style>
  <w:style w:type="character" w:styleId="Platzhaltertext">
    <w:name w:val="Placeholder Text"/>
    <w:basedOn w:val="Absatz-Standardschriftart"/>
    <w:uiPriority w:val="99"/>
    <w:semiHidden/>
    <w:rsid w:val="009E3193"/>
    <w:rPr>
      <w:color w:val="808080"/>
    </w:rPr>
  </w:style>
  <w:style w:type="paragraph" w:styleId="Titel">
    <w:name w:val="Title"/>
    <w:basedOn w:val="Standard"/>
    <w:next w:val="Standard"/>
    <w:link w:val="TitelZchn"/>
    <w:uiPriority w:val="10"/>
    <w:qFormat/>
    <w:rsid w:val="00923366"/>
    <w:pPr>
      <w:spacing w:before="2480" w:after="60" w:line="216" w:lineRule="auto"/>
      <w:contextualSpacing/>
    </w:pPr>
    <w:rPr>
      <w:rFonts w:asciiTheme="majorHAnsi" w:eastAsiaTheme="majorEastAsia" w:hAnsiTheme="majorHAnsi" w:cstheme="majorBidi"/>
      <w:b/>
      <w:spacing w:val="-10"/>
      <w:kern w:val="28"/>
      <w:sz w:val="44"/>
      <w:szCs w:val="44"/>
    </w:rPr>
  </w:style>
  <w:style w:type="character" w:customStyle="1" w:styleId="TitelZchn">
    <w:name w:val="Titel Zchn"/>
    <w:basedOn w:val="Absatz-Standardschriftart"/>
    <w:link w:val="Titel"/>
    <w:uiPriority w:val="10"/>
    <w:rsid w:val="00923366"/>
    <w:rPr>
      <w:rFonts w:asciiTheme="majorHAnsi" w:eastAsiaTheme="majorEastAsia" w:hAnsiTheme="majorHAnsi" w:cstheme="majorBidi"/>
      <w:b/>
      <w:color w:val="001E5A" w:themeColor="accent1"/>
      <w:spacing w:val="-10"/>
      <w:kern w:val="28"/>
      <w:sz w:val="44"/>
      <w:szCs w:val="44"/>
      <w:lang w:val="de-CH"/>
    </w:rPr>
  </w:style>
  <w:style w:type="table" w:styleId="Tabellenraster">
    <w:name w:val="Table Grid"/>
    <w:basedOn w:val="NormaleTabelle"/>
    <w:uiPriority w:val="39"/>
    <w:rsid w:val="00E950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header">
    <w:name w:val="Subheader"/>
    <w:basedOn w:val="Kopfzeile"/>
    <w:qFormat/>
    <w:rsid w:val="00AD1D13"/>
    <w:rPr>
      <w:rFonts w:asciiTheme="minorHAnsi" w:hAnsiTheme="minorHAnsi"/>
    </w:rPr>
  </w:style>
  <w:style w:type="paragraph" w:styleId="Listenabsatz">
    <w:name w:val="List Paragraph"/>
    <w:basedOn w:val="Standard"/>
    <w:uiPriority w:val="34"/>
    <w:qFormat/>
    <w:rsid w:val="00923366"/>
    <w:pPr>
      <w:numPr>
        <w:numId w:val="12"/>
      </w:numPr>
      <w:spacing w:before="80" w:after="80"/>
      <w:contextualSpacing/>
    </w:pPr>
  </w:style>
  <w:style w:type="numbering" w:customStyle="1" w:styleId="SH-DigitalBullet">
    <w:name w:val="SH-Digital Bullet"/>
    <w:uiPriority w:val="99"/>
    <w:rsid w:val="005F0500"/>
    <w:pPr>
      <w:numPr>
        <w:numId w:val="2"/>
      </w:numPr>
    </w:pPr>
  </w:style>
  <w:style w:type="paragraph" w:styleId="Untertitel">
    <w:name w:val="Subtitle"/>
    <w:basedOn w:val="Standard"/>
    <w:next w:val="Standard"/>
    <w:link w:val="UntertitelZchn"/>
    <w:uiPriority w:val="11"/>
    <w:qFormat/>
    <w:rsid w:val="00923366"/>
    <w:pPr>
      <w:numPr>
        <w:ilvl w:val="1"/>
      </w:numPr>
      <w:spacing w:after="40"/>
    </w:pPr>
    <w:rPr>
      <w:rFonts w:asciiTheme="majorHAnsi" w:eastAsiaTheme="minorEastAsia" w:hAnsiTheme="majorHAnsi"/>
      <w:b/>
      <w:sz w:val="32"/>
      <w:szCs w:val="32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923366"/>
    <w:rPr>
      <w:rFonts w:asciiTheme="majorHAnsi" w:eastAsiaTheme="minorEastAsia" w:hAnsiTheme="majorHAnsi"/>
      <w:b/>
      <w:color w:val="001E5A" w:themeColor="accent1"/>
      <w:sz w:val="32"/>
      <w:szCs w:val="32"/>
      <w:lang w:val="de-CH"/>
    </w:rPr>
  </w:style>
  <w:style w:type="character" w:styleId="SchwacheHervorhebung">
    <w:name w:val="Subtle Emphasis"/>
    <w:basedOn w:val="Absatz-Standardschriftart"/>
    <w:uiPriority w:val="19"/>
    <w:qFormat/>
    <w:rsid w:val="00DA223A"/>
    <w:rPr>
      <w:i/>
      <w:iCs/>
      <w:color w:val="0000AC" w:themeColor="text1" w:themeTint="BF"/>
    </w:rPr>
  </w:style>
  <w:style w:type="paragraph" w:styleId="KeinLeerraum">
    <w:name w:val="No Spacing"/>
    <w:uiPriority w:val="1"/>
    <w:qFormat/>
    <w:rsid w:val="00611EA5"/>
    <w:rPr>
      <w:sz w:val="18"/>
      <w:szCs w:val="18"/>
      <w:lang w:val="de-CH"/>
    </w:rPr>
  </w:style>
  <w:style w:type="character" w:styleId="Hervorhebung">
    <w:name w:val="Emphasis"/>
    <w:basedOn w:val="Absatz-Standardschriftart"/>
    <w:uiPriority w:val="20"/>
    <w:qFormat/>
    <w:rsid w:val="002F3B08"/>
    <w:rPr>
      <w:i/>
      <w:iCs/>
    </w:rPr>
  </w:style>
  <w:style w:type="paragraph" w:styleId="Datum">
    <w:name w:val="Date"/>
    <w:basedOn w:val="Standard"/>
    <w:next w:val="Standard"/>
    <w:link w:val="DatumZchn"/>
    <w:uiPriority w:val="99"/>
    <w:rsid w:val="007122B4"/>
  </w:style>
  <w:style w:type="character" w:customStyle="1" w:styleId="DatumZchn">
    <w:name w:val="Datum Zchn"/>
    <w:basedOn w:val="Absatz-Standardschriftart"/>
    <w:link w:val="Datum"/>
    <w:uiPriority w:val="99"/>
    <w:rsid w:val="007122B4"/>
    <w:rPr>
      <w:color w:val="001E5A" w:themeColor="accent1"/>
      <w:lang w:val="de-CH"/>
    </w:rPr>
  </w:style>
  <w:style w:type="character" w:styleId="Buchtitel">
    <w:name w:val="Book Title"/>
    <w:basedOn w:val="Absatz-Standardschriftart"/>
    <w:uiPriority w:val="33"/>
    <w:qFormat/>
    <w:rsid w:val="002F3B08"/>
    <w:rPr>
      <w:b/>
      <w:bCs/>
      <w:i/>
      <w:iCs/>
      <w:spacing w:val="5"/>
    </w:rPr>
  </w:style>
  <w:style w:type="paragraph" w:customStyle="1" w:styleId="BoldParagraph">
    <w:name w:val="Bold Paragraph"/>
    <w:basedOn w:val="Standard"/>
    <w:qFormat/>
    <w:rsid w:val="00527D0E"/>
    <w:pPr>
      <w:pBdr>
        <w:left w:val="single" w:sz="18" w:space="4" w:color="auto"/>
      </w:pBdr>
      <w:spacing w:before="60" w:after="60" w:line="223" w:lineRule="auto"/>
    </w:pPr>
    <w:rPr>
      <w:rFonts w:asciiTheme="majorHAnsi" w:hAnsiTheme="majorHAnsi"/>
      <w:b/>
      <w:sz w:val="28"/>
      <w:szCs w:val="28"/>
    </w:rPr>
  </w:style>
  <w:style w:type="numbering" w:customStyle="1" w:styleId="SH-DigitalNumber">
    <w:name w:val="SH-Digital Number"/>
    <w:uiPriority w:val="99"/>
    <w:rsid w:val="009246FE"/>
    <w:pPr>
      <w:numPr>
        <w:numId w:val="4"/>
      </w:numPr>
    </w:pPr>
  </w:style>
  <w:style w:type="character" w:styleId="Hyperlink">
    <w:name w:val="Hyperlink"/>
    <w:basedOn w:val="Absatz-Standardschriftart"/>
    <w:uiPriority w:val="99"/>
    <w:unhideWhenUsed/>
    <w:rsid w:val="00614023"/>
    <w:rPr>
      <w:color w:val="001E5A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614023"/>
    <w:rPr>
      <w:color w:val="605E5C"/>
      <w:shd w:val="clear" w:color="auto" w:fill="E1DFDD"/>
    </w:rPr>
  </w:style>
  <w:style w:type="paragraph" w:styleId="Unterschrift">
    <w:name w:val="Signature"/>
    <w:basedOn w:val="Standard"/>
    <w:link w:val="UnterschriftZchn"/>
    <w:uiPriority w:val="99"/>
    <w:qFormat/>
    <w:rsid w:val="00923366"/>
    <w:pPr>
      <w:spacing w:line="240" w:lineRule="auto"/>
    </w:pPr>
    <w:rPr>
      <w:b/>
      <w:sz w:val="32"/>
    </w:rPr>
  </w:style>
  <w:style w:type="character" w:customStyle="1" w:styleId="UnterschriftZchn">
    <w:name w:val="Unterschrift Zchn"/>
    <w:basedOn w:val="Absatz-Standardschriftart"/>
    <w:link w:val="Unterschrift"/>
    <w:uiPriority w:val="99"/>
    <w:rsid w:val="00923366"/>
    <w:rPr>
      <w:b/>
      <w:color w:val="001E5A" w:themeColor="accent1"/>
      <w:sz w:val="32"/>
      <w:lang w:val="de-CH"/>
    </w:rPr>
  </w:style>
  <w:style w:type="character" w:styleId="BesuchterLink">
    <w:name w:val="FollowedHyperlink"/>
    <w:basedOn w:val="Absatz-Standardschriftart"/>
    <w:uiPriority w:val="99"/>
    <w:semiHidden/>
    <w:unhideWhenUsed/>
    <w:rsid w:val="005A2583"/>
    <w:rPr>
      <w:color w:val="001E5A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mailto:livio.bonetta@geboshop.ch" TargetMode="External"/><Relationship Id="rId18" Type="http://schemas.openxmlformats.org/officeDocument/2006/relationships/header" Target="header2.xml"/><Relationship Id="rId3" Type="http://schemas.openxmlformats.org/officeDocument/2006/relationships/customXml" Target="../customXml/item3.xml"/><Relationship Id="rId21" Type="http://schemas.openxmlformats.org/officeDocument/2006/relationships/header" Target="header3.xml"/><Relationship Id="rId7" Type="http://schemas.openxmlformats.org/officeDocument/2006/relationships/settings" Target="settings.xml"/><Relationship Id="rId12" Type="http://schemas.openxmlformats.org/officeDocument/2006/relationships/hyperlink" Target="tel://0041527452409" TargetMode="External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mailto:livio.bonetta@geboshop.ch" TargetMode="External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aps.app.goo.gl/LEhFALd1gfvnk8UH8" TargetMode="External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tel://0041527452409" TargetMode="External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maps.app.goo.gl/LEhFALd1gfvnk8UH8" TargetMode="External"/><Relationship Id="rId22" Type="http://schemas.openxmlformats.org/officeDocument/2006/relationships/footer" Target="footer3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hyperlink" Target="https://www.sh-digital.ch/" TargetMode="External"/><Relationship Id="rId1" Type="http://schemas.openxmlformats.org/officeDocument/2006/relationships/image" Target="media/image2.png"/><Relationship Id="rId4" Type="http://schemas.openxmlformats.org/officeDocument/2006/relationships/image" Target="media/image4.sv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hyperlink" Target="https://www.sh-digital.ch/" TargetMode="External"/><Relationship Id="rId1" Type="http://schemas.openxmlformats.org/officeDocument/2006/relationships/image" Target="media/image5.png"/><Relationship Id="rId4" Type="http://schemas.openxmlformats.org/officeDocument/2006/relationships/image" Target="media/image4.sv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7.png"/><Relationship Id="rId2" Type="http://schemas.openxmlformats.org/officeDocument/2006/relationships/hyperlink" Target="https://www.sh-digital.ch/" TargetMode="External"/><Relationship Id="rId1" Type="http://schemas.openxmlformats.org/officeDocument/2006/relationships/image" Target="media/image6.jp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shsite\website\templates\SH-Digital_Word_Template_with_Background_Neu.dotx" TargetMode="External"/></Relationships>
</file>

<file path=word/theme/theme1.xml><?xml version="1.0" encoding="utf-8"?>
<a:theme xmlns:a="http://schemas.openxmlformats.org/drawingml/2006/main" name="Office Theme">
  <a:themeElements>
    <a:clrScheme name="SH-Digital">
      <a:dk1>
        <a:srgbClr val="00003C"/>
      </a:dk1>
      <a:lt1>
        <a:sysClr val="window" lastClr="FFFFFF"/>
      </a:lt1>
      <a:dk2>
        <a:srgbClr val="3F3F56"/>
      </a:dk2>
      <a:lt2>
        <a:srgbClr val="DCDCE6"/>
      </a:lt2>
      <a:accent1>
        <a:srgbClr val="001E5A"/>
      </a:accent1>
      <a:accent2>
        <a:srgbClr val="2828E6"/>
      </a:accent2>
      <a:accent3>
        <a:srgbClr val="A0F000"/>
      </a:accent3>
      <a:accent4>
        <a:srgbClr val="E6FF00"/>
      </a:accent4>
      <a:accent5>
        <a:srgbClr val="00E6BE"/>
      </a:accent5>
      <a:accent6>
        <a:srgbClr val="7A7A91"/>
      </a:accent6>
      <a:hlink>
        <a:srgbClr val="001E5A"/>
      </a:hlink>
      <a:folHlink>
        <a:srgbClr val="001E5A"/>
      </a:folHlink>
    </a:clrScheme>
    <a:fontScheme name="SH-Digital">
      <a:majorFont>
        <a:latin typeface="Fractul Office"/>
        <a:ea typeface=""/>
        <a:cs typeface=""/>
      </a:majorFont>
      <a:minorFont>
        <a:latin typeface="Fractul Office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4541B6F9DF9374489D605DB32032F80" ma:contentTypeVersion="5" ma:contentTypeDescription="Create a new document." ma:contentTypeScope="" ma:versionID="62ac9f03d61ea486b9516174d56d582b">
  <xsd:schema xmlns:xsd="http://www.w3.org/2001/XMLSchema" xmlns:xs="http://www.w3.org/2001/XMLSchema" xmlns:p="http://schemas.microsoft.com/office/2006/metadata/properties" xmlns:ns3="fda27891-5fb2-47e4-8853-008d4adaa51e" targetNamespace="http://schemas.microsoft.com/office/2006/metadata/properties" ma:root="true" ma:fieldsID="d8d42f5ede223aac3a4ba69c9125f2f1" ns3:_="">
    <xsd:import namespace="fda27891-5fb2-47e4-8853-008d4adaa51e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a27891-5fb2-47e4-8853-008d4adaa51e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da27891-5fb2-47e4-8853-008d4adaa51e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F8E13A4-8BC0-48BB-A0B5-A72F7C384C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da27891-5fb2-47e4-8853-008d4adaa51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EFCBAB0-5CD5-2D4D-B69E-8F4813E1417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84652E9-60CF-42BE-B844-CD45EF45D7F7}">
  <ds:schemaRefs>
    <ds:schemaRef ds:uri="http://schemas.microsoft.com/office/2006/metadata/properties"/>
    <ds:schemaRef ds:uri="http://schemas.microsoft.com/office/infopath/2007/PartnerControls"/>
    <ds:schemaRef ds:uri="fda27891-5fb2-47e4-8853-008d4adaa51e"/>
  </ds:schemaRefs>
</ds:datastoreItem>
</file>

<file path=customXml/itemProps4.xml><?xml version="1.0" encoding="utf-8"?>
<ds:datastoreItem xmlns:ds="http://schemas.openxmlformats.org/officeDocument/2006/customXml" ds:itemID="{74F3D325-25BB-4A38-A777-178A87031FD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SH-Digital_Word_Template_with_Background_Neu.dotx</Template>
  <TotalTime>0</TotalTime>
  <Pages>1</Pages>
  <Words>7</Words>
  <Characters>49</Characters>
  <Application>Microsoft Office Word</Application>
  <DocSecurity>0</DocSecurity>
  <Lines>1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</dc:creator>
  <cp:keywords/>
  <dc:description/>
  <cp:lastModifiedBy>Sandro Huber</cp:lastModifiedBy>
  <cp:revision>19</cp:revision>
  <cp:lastPrinted>2024-02-20T05:41:00Z</cp:lastPrinted>
  <dcterms:created xsi:type="dcterms:W3CDTF">2024-10-02T12:36:00Z</dcterms:created>
  <dcterms:modified xsi:type="dcterms:W3CDTF">2024-11-29T20:46:00Z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0x01010034541B6F9DF9374489D605DB32032F80</vt:lpwstr>
  </property>
</Properties>
</file>